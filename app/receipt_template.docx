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D3BFD6C">
            <wp:simplePos x="0" y="0"/>
            <wp:positionH relativeFrom="margin">
              <wp:posOffset>-700790</wp:posOffset>
            </wp:positionH>
            <wp:positionV relativeFrom="margin">
              <wp:posOffset>-922059</wp:posOffset>
            </wp:positionV>
            <wp:extent cx="7592067" cy="10738425"/>
            <wp:effectExtent l="0" t="0" r="2540" b="0"/>
            <wp:wrapNone/>
            <wp:docPr id="20566891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29EFECD6" w14:textId="3C4E905E" w:rsidR="001A4A7E" w:rsidRPr="0082254B" w:rsidRDefault="0082254B" w:rsidP="006A5133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name }}</w:t>
      </w:r>
    </w:p>
    <w:p w14:paraId="5855F64F" w14:textId="3A3BA3B3" w:rsidR="00CD780B" w:rsidRPr="0082254B" w:rsidRDefault="0082254B" w:rsidP="006A5133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{{ student_number }} </w:t>
      </w:r>
    </w:p>
    <w:p w14:paraId="74D72636" w14:textId="3E2A9A4D" w:rsidR="00CD780B" w:rsidRDefault="0082254B" w:rsidP="006A5133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date }}</w:t>
      </w:r>
    </w:p>
    <w:p w14:paraId="60EF5922" w14:textId="6560D1B4" w:rsidR="0099737B" w:rsidRDefault="0099737B" w:rsidP="006A5133">
      <w:pPr>
        <w:spacing w:line="276" w:lineRule="auto"/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{{ scholar }}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E51C5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UNIT PRICE</w:t>
            </w:r>
          </w:p>
        </w:tc>
      </w:tr>
      <w:tr w:rsidR="00046BB0" w:rsidRPr="001A4A7E" w14:paraId="42AAD9F6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516163B1" w14:textId="566A4803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6671" w:type="dxa"/>
            <w:gridSpan w:val="2"/>
            <w:vAlign w:val="center"/>
          </w:tcPr>
          <w:p w14:paraId="203A66E1" w14:textId="77777777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B897697" w14:textId="7777777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</w:tr>
      <w:tr w:rsidR="00046BB0" w:rsidRPr="001A4A7E" w14:paraId="2CB7E165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378BA359" w14:textId="09BDB99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6671" w:type="dxa"/>
            <w:gridSpan w:val="2"/>
            <w:vAlign w:val="center"/>
          </w:tcPr>
          <w:p w14:paraId="0306654D" w14:textId="77777777" w:rsidR="00046BB0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2768F7E4" w14:textId="77777777" w:rsidR="00046BB0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3CFA218F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03EF" w14:textId="77777777" w:rsidR="004A3B7F" w:rsidRDefault="004A3B7F" w:rsidP="00DA124E">
      <w:r>
        <w:separator/>
      </w:r>
    </w:p>
  </w:endnote>
  <w:endnote w:type="continuationSeparator" w:id="0">
    <w:p w14:paraId="0E3B0301" w14:textId="77777777" w:rsidR="004A3B7F" w:rsidRDefault="004A3B7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491"/>
    </w:tblGrid>
    <w:tr w:rsidR="002E0688" w14:paraId="0155039D" w14:textId="77777777" w:rsidTr="00E808E4">
      <w:tc>
        <w:tcPr>
          <w:tcW w:w="5245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491" w:type="dxa"/>
        </w:tcPr>
        <w:p w14:paraId="4CA3AA2E" w14:textId="77777777" w:rsidR="002E0688" w:rsidRDefault="002E0688" w:rsidP="002E0688">
          <w:pPr>
            <w:pStyle w:val="Thankyou"/>
            <w:jc w:val="right"/>
            <w:rPr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  <w:p w14:paraId="29822869" w14:textId="5A759B00" w:rsidR="00E808E4" w:rsidRPr="00E808E4" w:rsidRDefault="00E808E4" w:rsidP="002E0688">
          <w:pPr>
            <w:pStyle w:val="Thankyou"/>
            <w:jc w:val="right"/>
            <w:rPr>
              <w:b w:val="0"/>
              <w:i w:val="0"/>
              <w:iCs/>
              <w:sz w:val="22"/>
              <w:szCs w:val="22"/>
            </w:rPr>
          </w:pPr>
          <w:r>
            <w:rPr>
              <w:b w:val="0"/>
              <w:i w:val="0"/>
              <w:iCs/>
              <w:sz w:val="22"/>
              <w:szCs w:val="22"/>
            </w:rPr>
            <w:t>Please claim your requested document/s within 30 days. Failure to do so will result to disposal of the document/s.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404F" w14:textId="77777777" w:rsidR="004A3B7F" w:rsidRDefault="004A3B7F" w:rsidP="00DA124E">
      <w:r>
        <w:separator/>
      </w:r>
    </w:p>
  </w:footnote>
  <w:footnote w:type="continuationSeparator" w:id="0">
    <w:p w14:paraId="2D90009E" w14:textId="77777777" w:rsidR="004A3B7F" w:rsidRDefault="004A3B7F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1E51C5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4A3B7F"/>
    <w:rsid w:val="00502760"/>
    <w:rsid w:val="00541768"/>
    <w:rsid w:val="005417F6"/>
    <w:rsid w:val="005C6F94"/>
    <w:rsid w:val="005E117D"/>
    <w:rsid w:val="005E4E1E"/>
    <w:rsid w:val="006350A1"/>
    <w:rsid w:val="00697198"/>
    <w:rsid w:val="006A5133"/>
    <w:rsid w:val="006B4F86"/>
    <w:rsid w:val="006C1D33"/>
    <w:rsid w:val="006D3592"/>
    <w:rsid w:val="006F17C8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7359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077C0"/>
    <w:rsid w:val="00E10529"/>
    <w:rsid w:val="00E552D3"/>
    <w:rsid w:val="00E61B2E"/>
    <w:rsid w:val="00E61CAA"/>
    <w:rsid w:val="00E70B6C"/>
    <w:rsid w:val="00E808E4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7931FB"/>
    <w:rsid w:val="0087499A"/>
    <w:rsid w:val="009B3864"/>
    <w:rsid w:val="00B0710B"/>
    <w:rsid w:val="00B30C38"/>
    <w:rsid w:val="00CE3BFE"/>
    <w:rsid w:val="00D94F0E"/>
    <w:rsid w:val="00EE51B3"/>
    <w:rsid w:val="00EE7381"/>
    <w:rsid w:val="00FA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6</cp:revision>
  <dcterms:created xsi:type="dcterms:W3CDTF">2023-05-24T09:02:00Z</dcterms:created>
  <dcterms:modified xsi:type="dcterms:W3CDTF">2023-06-12T13:49:00Z</dcterms:modified>
  <cp:category/>
  <cp:version/>
</cp:coreProperties>
</file>