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36B" w14:textId="46E15349" w:rsidR="0082254B" w:rsidRDefault="0082254B" w:rsidP="00E552D3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2560F" wp14:editId="1552539A">
            <wp:simplePos x="0" y="0"/>
            <wp:positionH relativeFrom="margin">
              <wp:posOffset>-700790</wp:posOffset>
            </wp:positionH>
            <wp:positionV relativeFrom="margin">
              <wp:posOffset>-944380</wp:posOffset>
            </wp:positionV>
            <wp:extent cx="7569091" cy="10750435"/>
            <wp:effectExtent l="0" t="0" r="635" b="0"/>
            <wp:wrapNone/>
            <wp:docPr id="1001" name="Picture 17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9121" name="Picture 17" descr="A picture containing text, screenshot, graphic design, graph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7" cy="1078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4B69ADCA" w:rsidR="001A4A7E" w:rsidRDefault="001A4A7E" w:rsidP="00E552D3">
      <w:pPr>
        <w:pStyle w:val="Title"/>
        <w:jc w:val="left"/>
      </w:pPr>
    </w:p>
    <w:p w14:paraId="71BDD16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29EFECD6" w14:textId="3C4E905E" w:rsidR="001A4A7E" w:rsidRPr="0082254B" w:rsidRDefault="0082254B" w:rsidP="00E552D3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NAME</w:t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>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</w:t>
      </w:r>
      <w:proofErr w:type="gramStart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JEHANNE ELIZA CRISENO</w:t>
      </w:r>
    </w:p>
    <w:p w14:paraId="5855F64F" w14:textId="3A3BA3B3" w:rsidR="00CD780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STUDENT NUMBER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2020-05998 </w:t>
      </w:r>
    </w:p>
    <w:p w14:paraId="74D72636" w14:textId="3E2A9A4D" w:rsidR="00CD780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DATE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2023-05-25</w:t>
      </w:r>
    </w:p>
    <w:p w14:paraId="60EF5922" w14:textId="6560D1B4" w:rsidR="0099737B" w:rsidRDefault="0099737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FOR SCHOLARSHIP: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No</w:t>
      </w:r>
    </w:p>
    <w:p w14:paraId="2BF20832" w14:textId="77777777" w:rsidR="0082254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786"/>
        <w:gridCol w:w="2885"/>
        <w:gridCol w:w="1808"/>
      </w:tblGrid>
      <w:tr w:rsidR="00046BB0" w:rsidRPr="0082254B" w14:paraId="21C6596D" w14:textId="77777777" w:rsidTr="0082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7" w:type="dxa"/>
            <w:tcMar>
              <w:top w:w="259" w:type="dxa"/>
            </w:tcMar>
          </w:tcPr>
          <w:p w14:paraId="67E745A3" w14:textId="7CFB984B" w:rsidR="00046BB0" w:rsidRPr="0082254B" w:rsidRDefault="0082254B" w:rsidP="0082254B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QTY</w:t>
            </w:r>
          </w:p>
        </w:tc>
        <w:tc>
          <w:tcPr>
            <w:tcW w:w="6671" w:type="dxa"/>
            <w:gridSpan w:val="2"/>
            <w:tcMar>
              <w:top w:w="259" w:type="dxa"/>
            </w:tcMar>
          </w:tcPr>
          <w:p w14:paraId="2E6771C1" w14:textId="34E2826D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1808" w:type="dxa"/>
            <w:tcMar>
              <w:top w:w="259" w:type="dxa"/>
            </w:tcMar>
          </w:tcPr>
          <w:p w14:paraId="5183D666" w14:textId="7D338682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 xml:space="preserve">UNIT PRICE</w:t>
            </w:r>
          </w:p>
        </w:tc>
      </w:tr>
      <w:tr w:rsidR="00046BB0" w:rsidRPr="001A4A7E" w14:paraId="33214810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6671" w:type="dxa"/>
            <w:gridSpan w:val="2"/>
            <w:vAlign w:val="center"/>
          </w:tcPr>
          <w:p w14:paraId="20C9F77F" w14:textId="6EC9C88A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Certificate of Non-Issuance of S.O. Number</w:t>
            </w: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2952F892" w14:textId="77777777" w:rsidTr="0082254B">
        <w:trPr>
          <w:cantSplit/>
          <w:trHeight w:val="2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2885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0979C605" w14:textId="77777777" w:rsidTr="0082254B">
        <w:trPr>
          <w:gridAfter w:val="1"/>
          <w:wAfter w:w="1808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82254B">
        <w:trPr>
          <w:gridAfter w:val="1"/>
          <w:wAfter w:w="1808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89E95B1" w:rsidR="00767D7F" w:rsidRDefault="00767D7F" w:rsidP="001A4A7E">
      <w:pPr>
        <w:pStyle w:val="Thankyou"/>
        <w:jc w:val="left"/>
      </w:pPr>
    </w:p>
    <w:p w14:paraId="258AB3AD" w14:textId="77777777" w:rsidR="0082254B" w:rsidRDefault="0082254B" w:rsidP="001A4A7E">
      <w:pPr>
        <w:pStyle w:val="Thankyou"/>
        <w:jc w:val="left"/>
      </w:pPr>
    </w:p>
    <w:p w14:paraId="22FA154A" w14:textId="77777777" w:rsidR="0082254B" w:rsidRPr="002E0688" w:rsidRDefault="0082254B" w:rsidP="001A4A7E">
      <w:pPr>
        <w:pStyle w:val="Thankyou"/>
        <w:jc w:val="left"/>
        <w:rPr>
          <w:i w:val="0"/>
          <w:iCs/>
        </w:rPr>
      </w:pPr>
    </w:p>
    <w:p w14:paraId="50779E69" w14:textId="77777777" w:rsidR="0082254B" w:rsidRDefault="0082254B" w:rsidP="001A4A7E">
      <w:pPr>
        <w:pStyle w:val="Thankyou"/>
        <w:jc w:val="left"/>
      </w:pPr>
    </w:p>
    <w:sectPr w:rsidR="0082254B" w:rsidSect="002E068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080" w:left="1080" w:header="720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86F5" w14:textId="77777777" w:rsidR="00E800BC" w:rsidRDefault="00E800BC" w:rsidP="00DA124E">
      <w:r>
        <w:separator/>
      </w:r>
    </w:p>
  </w:endnote>
  <w:endnote w:type="continuationSeparator" w:id="0">
    <w:p w14:paraId="69CA0914" w14:textId="77777777" w:rsidR="00E800BC" w:rsidRDefault="00E800B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E0688" w14:paraId="0155039D" w14:textId="77777777" w:rsidTr="00415B02">
      <w:tc>
        <w:tcPr>
          <w:tcW w:w="4868" w:type="dxa"/>
        </w:tcPr>
        <w:p w14:paraId="4134A5A0" w14:textId="77777777" w:rsidR="002E0688" w:rsidRDefault="002E0688" w:rsidP="002E0688">
          <w:pPr>
            <w:pStyle w:val="Thankyou"/>
            <w:jc w:val="left"/>
            <w:rPr>
              <w:i w:val="0"/>
              <w:iCs/>
              <w:sz w:val="22"/>
              <w:szCs w:val="22"/>
            </w:rPr>
          </w:pPr>
          <w:r w:rsidRPr="002E0688">
            <w:rPr>
              <w:i w:val="0"/>
              <w:iCs/>
              <w:sz w:val="22"/>
              <w:szCs w:val="22"/>
            </w:rPr>
            <w:t>OFFICE OF THE UNIVERSITY REGISTRAR</w:t>
          </w:r>
        </w:p>
        <w:p w14:paraId="1BC2BC0D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University of the Philippines Baguio</w:t>
          </w:r>
        </w:p>
        <w:p w14:paraId="18B4F8C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Governor Pack Road, Baguio City</w:t>
          </w:r>
        </w:p>
        <w:p w14:paraId="71B954D1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Benguet, Philippines 2600</w:t>
          </w:r>
        </w:p>
        <w:p w14:paraId="6DF7C44B" w14:textId="77777777" w:rsidR="002E0688" w:rsidRDefault="00000000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hyperlink r:id="rId1" w:history="1">
            <w:r w:rsidR="002E0688" w:rsidRPr="002E0688">
              <w:rPr>
                <w:rStyle w:val="Hyperlink"/>
                <w:b w:val="0"/>
                <w:bCs/>
                <w:i w:val="0"/>
                <w:iCs/>
                <w:color w:val="auto"/>
                <w:sz w:val="22"/>
                <w:szCs w:val="22"/>
                <w:u w:val="none"/>
              </w:rPr>
              <w:t>our.upbaguio@up.edu.ph</w:t>
            </w:r>
          </w:hyperlink>
        </w:p>
        <w:p w14:paraId="1E9A88E3" w14:textId="55326083" w:rsidR="002E0688" w:rsidRP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(074) 444 8606</w:t>
          </w:r>
        </w:p>
      </w:tc>
      <w:tc>
        <w:tcPr>
          <w:tcW w:w="4868" w:type="dxa"/>
        </w:tcPr>
        <w:p w14:paraId="29822869" w14:textId="43484EE2" w:rsidR="002E0688" w:rsidRPr="002E0688" w:rsidRDefault="002E0688" w:rsidP="002E0688">
          <w:pPr>
            <w:pStyle w:val="Thankyou"/>
            <w:jc w:val="righ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i w:val="0"/>
              <w:iCs/>
              <w:sz w:val="22"/>
              <w:szCs w:val="22"/>
            </w:rPr>
            <w:t>TERMS AND CONDITIONS</w:t>
          </w:r>
        </w:p>
      </w:tc>
    </w:tr>
  </w:tbl>
  <w:p w14:paraId="529DF634" w14:textId="77777777" w:rsidR="0082254B" w:rsidRDefault="0082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8228" w14:textId="77777777" w:rsidR="00E800BC" w:rsidRDefault="00E800BC" w:rsidP="00DA124E">
      <w:r>
        <w:separator/>
      </w:r>
    </w:p>
  </w:footnote>
  <w:footnote w:type="continuationSeparator" w:id="0">
    <w:p w14:paraId="60260629" w14:textId="77777777" w:rsidR="00E800BC" w:rsidRDefault="00E800BC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EFF2" w14:textId="5A10E403" w:rsidR="0082254B" w:rsidRDefault="00000000">
    <w:pPr>
      <w:pStyle w:val="Header"/>
    </w:pPr>
    <w:r>
      <w:rPr>
        <w:noProof/>
      </w:rPr>
      <w:pict w14:anchorId="550839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4" o:spid="_x0000_s1027" type="#_x0000_t75" alt="" style="position:absolute;margin-left:0;margin-top:0;width:3535pt;height:50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9F1" w14:textId="314BBA1D" w:rsidR="0082254B" w:rsidRDefault="00000000">
    <w:pPr>
      <w:pStyle w:val="Header"/>
    </w:pPr>
    <w:r>
      <w:rPr>
        <w:noProof/>
      </w:rPr>
      <w:pict w14:anchorId="412FA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5" o:spid="_x0000_s1026" type="#_x0000_t75" alt="" style="position:absolute;margin-left:0;margin-top:0;width:3535pt;height:50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AACB" w14:textId="769A0E8B" w:rsidR="0082254B" w:rsidRDefault="00000000">
    <w:pPr>
      <w:pStyle w:val="Header"/>
    </w:pPr>
    <w:r>
      <w:rPr>
        <w:noProof/>
      </w:rPr>
      <w:pict w14:anchorId="0F2CE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3" o:spid="_x0000_s1025" type="#_x0000_t75" alt="" style="position:absolute;margin-left:0;margin-top:0;width:3535pt;height:50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21041"/>
    <w:rsid w:val="00046BB0"/>
    <w:rsid w:val="00084A50"/>
    <w:rsid w:val="00086F6A"/>
    <w:rsid w:val="000F1327"/>
    <w:rsid w:val="000F3D19"/>
    <w:rsid w:val="00141CC5"/>
    <w:rsid w:val="0015314A"/>
    <w:rsid w:val="00160890"/>
    <w:rsid w:val="00161833"/>
    <w:rsid w:val="001A4A7E"/>
    <w:rsid w:val="001D1A99"/>
    <w:rsid w:val="00253682"/>
    <w:rsid w:val="002C31B5"/>
    <w:rsid w:val="002E0688"/>
    <w:rsid w:val="002F145D"/>
    <w:rsid w:val="002F405A"/>
    <w:rsid w:val="002F4591"/>
    <w:rsid w:val="00335034"/>
    <w:rsid w:val="003525FA"/>
    <w:rsid w:val="00390027"/>
    <w:rsid w:val="003968B9"/>
    <w:rsid w:val="00415B02"/>
    <w:rsid w:val="00426A97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2F66"/>
    <w:rsid w:val="006D3592"/>
    <w:rsid w:val="00767D7F"/>
    <w:rsid w:val="007A2DFF"/>
    <w:rsid w:val="007E1D8F"/>
    <w:rsid w:val="0082254B"/>
    <w:rsid w:val="00846FB5"/>
    <w:rsid w:val="00865239"/>
    <w:rsid w:val="0099737B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552D3"/>
    <w:rsid w:val="00E61B2E"/>
    <w:rsid w:val="00E61CAA"/>
    <w:rsid w:val="00E70B6C"/>
    <w:rsid w:val="00E800BC"/>
    <w:rsid w:val="00E87249"/>
    <w:rsid w:val="00EA3A2D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2E0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our.upbaguio@up.edu.ph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B2E42"/>
    <w:rsid w:val="006B32BD"/>
    <w:rsid w:val="007931FB"/>
    <w:rsid w:val="0087499A"/>
    <w:rsid w:val="009B3864"/>
    <w:rsid w:val="00B0710B"/>
    <w:rsid w:val="00B30C38"/>
    <w:rsid w:val="00CB3A1A"/>
    <w:rsid w:val="00D94F0E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D9B5521707463BA62D7834EC2BFD79">
    <w:name w:val="58D9B5521707463BA62D7834EC2BFD79"/>
    <w:rsid w:val="006B2E4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Sean Thomas Vizconde</cp:lastModifiedBy>
  <cp:revision>19</cp:revision>
  <dcterms:created xsi:type="dcterms:W3CDTF">2022-10-08T09:21:00Z</dcterms:created>
  <dcterms:modified xsi:type="dcterms:W3CDTF">2023-05-24T09:07:00Z</dcterms:modified>
  <cp:category/>
  <cp:version/>
  <dc:description/>
  <dc:identifier/>
  <dc:language/>
  <dc:subject/>
</cp:coreProperties>
</file>