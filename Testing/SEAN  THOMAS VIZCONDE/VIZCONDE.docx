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1552539A">
            <wp:simplePos x="0" y="0"/>
            <wp:positionH relativeFrom="margin">
              <wp:posOffset>-700790</wp:posOffset>
            </wp:positionH>
            <wp:positionV relativeFrom="margin">
              <wp:posOffset>-944380</wp:posOffset>
            </wp:positionV>
            <wp:extent cx="7569091" cy="10750435"/>
            <wp:effectExtent l="0" t="0" r="635" b="0"/>
            <wp:wrapNone/>
            <wp:docPr id="100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7" cy="1078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SEAN  THOMAS VIZCONDE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2020-05837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2023-06-07</w:t>
      </w:r>
    </w:p>
    <w:p w14:paraId="60EF5922" w14:textId="6560D1B4" w:rsidR="0099737B" w:rsidRDefault="0099737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FOR SCHOLARSHIP: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No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 xml:space="preserve">UNIT PRICE</w:t>
            </w: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Certificate of Non-Issuance of S.O. Number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86F5" w14:textId="77777777" w:rsidR="00E800BC" w:rsidRDefault="00E800BC" w:rsidP="00DA124E">
      <w:r>
        <w:separator/>
      </w:r>
    </w:p>
  </w:endnote>
  <w:endnote w:type="continuationSeparator" w:id="0">
    <w:p w14:paraId="69CA0914" w14:textId="77777777" w:rsidR="00E800BC" w:rsidRDefault="00E800B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000000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="002E0688"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8228" w14:textId="77777777" w:rsidR="00E800BC" w:rsidRDefault="00E800BC" w:rsidP="00DA124E">
      <w:r>
        <w:separator/>
      </w:r>
    </w:p>
  </w:footnote>
  <w:footnote w:type="continuationSeparator" w:id="0">
    <w:p w14:paraId="60260629" w14:textId="77777777" w:rsidR="00E800BC" w:rsidRDefault="00E800BC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000000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000000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000000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1041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2F66"/>
    <w:rsid w:val="006D3592"/>
    <w:rsid w:val="00767D7F"/>
    <w:rsid w:val="007A2DFF"/>
    <w:rsid w:val="007E1D8F"/>
    <w:rsid w:val="0082254B"/>
    <w:rsid w:val="00846FB5"/>
    <w:rsid w:val="00865239"/>
    <w:rsid w:val="0099737B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00B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6B32BD"/>
    <w:rsid w:val="007931FB"/>
    <w:rsid w:val="0087499A"/>
    <w:rsid w:val="009B3864"/>
    <w:rsid w:val="00B0710B"/>
    <w:rsid w:val="00B30C38"/>
    <w:rsid w:val="00CB3A1A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9B5521707463BA62D7834EC2BFD79">
    <w:name w:val="58D9B5521707463BA62D7834EC2BFD79"/>
    <w:rsid w:val="006B2E4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19</cp:revision>
  <dcterms:created xsi:type="dcterms:W3CDTF">2022-10-08T09:21:00Z</dcterms:created>
  <dcterms:modified xsi:type="dcterms:W3CDTF">2023-05-24T09:07:00Z</dcterms:modified>
  <cp:category/>
  <cp:version/>
  <dc:description/>
  <dc:identifier/>
  <dc:language/>
  <dc:subject/>
</cp:coreProperties>
</file>