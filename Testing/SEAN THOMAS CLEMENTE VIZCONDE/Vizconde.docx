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7036B" w14:textId="46E15349" w:rsidR="0082254B" w:rsidRDefault="0082254B" w:rsidP="00E552D3">
      <w:pPr>
        <w:pStyle w:val="Title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D2560F" wp14:editId="06C1C655">
            <wp:simplePos x="0" y="0"/>
            <wp:positionH relativeFrom="margin">
              <wp:posOffset>-697523</wp:posOffset>
            </wp:positionH>
            <wp:positionV relativeFrom="margin">
              <wp:posOffset>-902677</wp:posOffset>
            </wp:positionV>
            <wp:extent cx="7569200" cy="10705619"/>
            <wp:effectExtent l="0" t="0" r="0" b="0"/>
            <wp:wrapNone/>
            <wp:docPr id="1001" name="Picture 17" descr="A picture containing text, screenshot, graphic design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89121" name="Picture 17" descr="A picture containing text, screenshot, graphic design, graphic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150" cy="107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26F70" w14:textId="4B69ADCA" w:rsidR="001A4A7E" w:rsidRDefault="001A4A7E" w:rsidP="00E552D3">
      <w:pPr>
        <w:pStyle w:val="Title"/>
        <w:jc w:val="left"/>
      </w:pPr>
    </w:p>
    <w:p w14:paraId="71BDD165" w14:textId="77777777" w:rsidR="0082254B" w:rsidRDefault="0082254B" w:rsidP="00E552D3">
      <w:pPr>
        <w:rPr>
          <w:rFonts w:ascii="Adobe Gothic Std B" w:eastAsia="Adobe Gothic Std B" w:hAnsi="Adobe Gothic Std B"/>
        </w:rPr>
      </w:pPr>
    </w:p>
    <w:p w14:paraId="00F7BF75" w14:textId="77777777" w:rsidR="0082254B" w:rsidRDefault="0082254B" w:rsidP="00E552D3">
      <w:pPr>
        <w:rPr>
          <w:rFonts w:ascii="Adobe Gothic Std B" w:eastAsia="Adobe Gothic Std B" w:hAnsi="Adobe Gothic Std B"/>
        </w:rPr>
      </w:pPr>
    </w:p>
    <w:p w14:paraId="29EFECD6" w14:textId="3C4E905E" w:rsidR="001A4A7E" w:rsidRPr="0082254B" w:rsidRDefault="0082254B" w:rsidP="00E552D3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NAME</w:t>
      </w:r>
      <w:r w:rsidR="001A4A7E" w:rsidRPr="0082254B">
        <w:rPr>
          <w:rFonts w:ascii="Adobe Gothic Std B" w:eastAsia="Adobe Gothic Std B" w:hAnsi="Adobe Gothic Std B"/>
          <w:b/>
          <w:bCs/>
          <w:sz w:val="28"/>
          <w:szCs w:val="28"/>
        </w:rPr>
        <w:t>: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 w:rsidR="001A4A7E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 </w:t>
      </w:r>
      <w:proofErr w:type="gramStart"/>
      <w:r w:rsidR="005E4E1E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SEAN THOMAS CLEMENTE VIZCONDE</w:t>
      </w:r>
    </w:p>
    <w:p w14:paraId="5855F64F" w14:textId="3A3BA3B3" w:rsidR="00CD780B" w:rsidRPr="0082254B" w:rsidRDefault="0082254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 xml:space="preserve">STUDENT NUMBER</w:t>
      </w:r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: 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  <w:t xml:space="preserve"> </w:t>
      </w:r>
      <w:proofErr w:type="gramStart"/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2020-05837 </w:t>
      </w:r>
    </w:p>
    <w:p w14:paraId="74D72636" w14:textId="3E2A9A4D" w:rsidR="00CD780B" w:rsidRDefault="0082254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  <w:r>
        <w:rPr>
          <w:rFonts w:ascii="Adobe Gothic Std B" w:eastAsia="Adobe Gothic Std B" w:hAnsi="Adobe Gothic Std B"/>
          <w:b/>
          <w:bCs/>
          <w:sz w:val="28"/>
          <w:szCs w:val="28"/>
        </w:rPr>
        <w:t>DATE</w:t>
      </w:r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: </w:t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</w:r>
      <w:r>
        <w:rPr>
          <w:rFonts w:ascii="Adobe Gothic Std B" w:eastAsia="Adobe Gothic Std B" w:hAnsi="Adobe Gothic Std B"/>
          <w:b/>
          <w:bCs/>
          <w:sz w:val="28"/>
          <w:szCs w:val="28"/>
        </w:rPr>
        <w:tab/>
        <w:t xml:space="preserve"> </w:t>
      </w:r>
      <w:proofErr w:type="gramStart"/>
      <w:r w:rsidR="00CD780B" w:rsidRPr="0082254B">
        <w:rPr>
          <w:rFonts w:ascii="Adobe Gothic Std B" w:eastAsia="Adobe Gothic Std B" w:hAnsi="Adobe Gothic Std B"/>
          <w:b/>
          <w:bCs/>
          <w:sz w:val="28"/>
          <w:szCs w:val="28"/>
        </w:rPr>
        <w:t xml:space="preserve">2023-05-24</w:t>
      </w:r>
    </w:p>
    <w:p w14:paraId="2BF20832" w14:textId="77777777" w:rsidR="0082254B" w:rsidRPr="0082254B" w:rsidRDefault="0082254B" w:rsidP="00CD780B">
      <w:pPr>
        <w:rPr>
          <w:rFonts w:ascii="Adobe Gothic Std B" w:eastAsia="Adobe Gothic Std B" w:hAnsi="Adobe Gothic Std B"/>
          <w:b/>
          <w:bCs/>
          <w:sz w:val="28"/>
          <w:szCs w:val="28"/>
        </w:rPr>
      </w:pP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7"/>
        <w:gridCol w:w="3786"/>
        <w:gridCol w:w="2885"/>
        <w:gridCol w:w="1808"/>
      </w:tblGrid>
      <w:tr w:rsidR="00046BB0" w:rsidRPr="0082254B" w14:paraId="21C6596D" w14:textId="77777777" w:rsidTr="00822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7" w:type="dxa"/>
            <w:tcMar>
              <w:top w:w="259" w:type="dxa"/>
            </w:tcMar>
          </w:tcPr>
          <w:p w14:paraId="67E745A3" w14:textId="7CFB984B" w:rsidR="00046BB0" w:rsidRPr="0082254B" w:rsidRDefault="0082254B" w:rsidP="0082254B">
            <w:pPr>
              <w:pStyle w:val="Heading1"/>
              <w:jc w:val="center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QTY</w:t>
            </w:r>
          </w:p>
        </w:tc>
        <w:tc>
          <w:tcPr>
            <w:tcW w:w="6671" w:type="dxa"/>
            <w:gridSpan w:val="2"/>
            <w:tcMar>
              <w:top w:w="259" w:type="dxa"/>
            </w:tcMar>
          </w:tcPr>
          <w:p w14:paraId="2E6771C1" w14:textId="34E2826D" w:rsidR="00046BB0" w:rsidRPr="0082254B" w:rsidRDefault="0082254B" w:rsidP="001D1A99">
            <w:pPr>
              <w:pStyle w:val="Heading1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>DESCRIPTION</w:t>
            </w:r>
          </w:p>
        </w:tc>
        <w:tc>
          <w:tcPr>
            <w:tcW w:w="1808" w:type="dxa"/>
            <w:tcMar>
              <w:top w:w="259" w:type="dxa"/>
            </w:tcMar>
          </w:tcPr>
          <w:p w14:paraId="5183D666" w14:textId="7D338682" w:rsidR="00046BB0" w:rsidRPr="0082254B" w:rsidRDefault="0082254B" w:rsidP="001D1A99">
            <w:pPr>
              <w:pStyle w:val="Heading1"/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4"/>
                <w:szCs w:val="24"/>
              </w:rPr>
              <w:t xml:space="preserve">UNIT PRICE</w:t>
            </w:r>
          </w:p>
        </w:tc>
      </w:tr>
      <w:tr w:rsidR="00046BB0" w:rsidRPr="001A4A7E" w14:paraId="33214810" w14:textId="77777777" w:rsidTr="0082254B">
        <w:trPr>
          <w:trHeight w:val="288"/>
        </w:trPr>
        <w:tc>
          <w:tcPr>
            <w:tcW w:w="1267" w:type="dxa"/>
            <w:vAlign w:val="center"/>
          </w:tcPr>
          <w:p w14:paraId="7EABD2FC" w14:textId="6BA99106" w:rsidR="00046BB0" w:rsidRPr="001A4A7E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6671" w:type="dxa"/>
            <w:gridSpan w:val="2"/>
            <w:vAlign w:val="center"/>
          </w:tcPr>
          <w:p w14:paraId="20C9F77F" w14:textId="6EC9C88A" w:rsidR="00046BB0" w:rsidRPr="001A4A7E" w:rsidRDefault="00046BB0" w:rsidP="0082254B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Certificate of Non-Issuance of Honorable Dismissal for Graduates</w:t>
            </w:r>
          </w:p>
        </w:tc>
        <w:tc>
          <w:tcPr>
            <w:tcW w:w="1808" w:type="dxa"/>
            <w:tcMar>
              <w:left w:w="216" w:type="dxa"/>
              <w:right w:w="216" w:type="dxa"/>
            </w:tcMar>
            <w:vAlign w:val="center"/>
          </w:tcPr>
          <w:p w14:paraId="7F2896FA" w14:textId="2DD410C3" w:rsidR="00046BB0" w:rsidRPr="001A4A7E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50</w:t>
            </w:r>
          </w:p>
        </w:tc>
      </w:tr>
      <w:tr w:rsidR="00046BB0" w:rsidRPr="001A4A7E" w14:paraId="33214810" w14:textId="77777777" w:rsidTr="0082254B">
        <w:trPr>
          <w:trHeight w:val="288"/>
        </w:trPr>
        <w:tc>
          <w:tcPr>
            <w:tcW w:w="1267" w:type="dxa"/>
            <w:vAlign w:val="center"/>
          </w:tcPr>
          <w:p w14:paraId="7EABD2FC" w14:textId="6BA99106" w:rsidR="00046BB0" w:rsidRPr="001A4A7E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6671" w:type="dxa"/>
            <w:gridSpan w:val="2"/>
            <w:vAlign w:val="center"/>
          </w:tcPr>
          <w:p w14:paraId="20C9F77F" w14:textId="6EC9C88A" w:rsidR="00046BB0" w:rsidRPr="001A4A7E" w:rsidRDefault="00046BB0" w:rsidP="0082254B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Certificate of Non-Issuance of S.O. Number</w:t>
            </w:r>
          </w:p>
        </w:tc>
        <w:tc>
          <w:tcPr>
            <w:tcW w:w="1808" w:type="dxa"/>
            <w:tcMar>
              <w:left w:w="216" w:type="dxa"/>
              <w:right w:w="216" w:type="dxa"/>
            </w:tcMar>
            <w:vAlign w:val="center"/>
          </w:tcPr>
          <w:p w14:paraId="7F2896FA" w14:textId="2DD410C3" w:rsidR="00046BB0" w:rsidRPr="001A4A7E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50</w:t>
            </w:r>
          </w:p>
        </w:tc>
      </w:tr>
      <w:tr w:rsidR="00046BB0" w:rsidRPr="001A4A7E" w14:paraId="2952F892" w14:textId="77777777" w:rsidTr="0082254B">
        <w:trPr>
          <w:cantSplit/>
          <w:trHeight w:val="20"/>
        </w:trPr>
        <w:tc>
          <w:tcPr>
            <w:tcW w:w="50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89540" w14:textId="77777777" w:rsidR="00046BB0" w:rsidRPr="001A4A7E" w:rsidRDefault="00046BB0" w:rsidP="0015314A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58D9B5521707463BA62D7834EC2BFD79"/>
            </w:placeholder>
            <w:temporary/>
            <w:showingPlcHdr/>
            <w15:appearance w15:val="hidden"/>
          </w:sdtPr>
          <w:sdtContent>
            <w:tc>
              <w:tcPr>
                <w:tcW w:w="2885" w:type="dxa"/>
                <w:tcBorders>
                  <w:top w:val="nil"/>
                  <w:left w:val="nil"/>
                  <w:bottom w:val="nil"/>
                </w:tcBorders>
                <w:vAlign w:val="center"/>
              </w:tcPr>
              <w:p w14:paraId="74726B46" w14:textId="03E8F573" w:rsidR="00046BB0" w:rsidRPr="001A4A7E" w:rsidRDefault="00046BB0" w:rsidP="0015314A">
                <w:pPr>
                  <w:pStyle w:val="Heading1"/>
                  <w:jc w:val="right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808" w:type="dxa"/>
            <w:tcMar>
              <w:left w:w="216" w:type="dxa"/>
              <w:right w:w="216" w:type="dxa"/>
            </w:tcMar>
            <w:vAlign w:val="center"/>
          </w:tcPr>
          <w:p w14:paraId="648A5104" w14:textId="0B35CF67" w:rsidR="00046BB0" w:rsidRPr="001A4A7E" w:rsidRDefault="00046BB0" w:rsidP="0015314A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100</w:t>
            </w:r>
          </w:p>
        </w:tc>
      </w:tr>
      <w:tr w:rsidR="00046BB0" w:rsidRPr="001A4A7E" w14:paraId="0979C605" w14:textId="77777777" w:rsidTr="0082254B">
        <w:trPr>
          <w:gridAfter w:val="1"/>
          <w:wAfter w:w="1808" w:type="dxa"/>
          <w:trHeight w:val="20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66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</w:tr>
      <w:tr w:rsidR="00046BB0" w:rsidRPr="001A4A7E" w14:paraId="2C1CCD83" w14:textId="77777777" w:rsidTr="0082254B">
        <w:trPr>
          <w:gridAfter w:val="1"/>
          <w:wAfter w:w="1808" w:type="dxa"/>
          <w:trHeight w:val="288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66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046BB0" w:rsidRPr="001A4A7E" w:rsidRDefault="00046BB0">
            <w:pPr>
              <w:rPr>
                <w:rFonts w:ascii="Adobe Gothic Std B" w:eastAsia="Adobe Gothic Std B" w:hAnsi="Adobe Gothic Std B"/>
              </w:rPr>
            </w:pPr>
          </w:p>
        </w:tc>
      </w:tr>
    </w:tbl>
    <w:p w14:paraId="20757965" w14:textId="089E95B1" w:rsidR="00767D7F" w:rsidRDefault="00767D7F" w:rsidP="001A4A7E">
      <w:pPr>
        <w:pStyle w:val="Thankyou"/>
        <w:jc w:val="left"/>
      </w:pPr>
    </w:p>
    <w:p w14:paraId="258AB3AD" w14:textId="77777777" w:rsidR="0082254B" w:rsidRDefault="0082254B" w:rsidP="001A4A7E">
      <w:pPr>
        <w:pStyle w:val="Thankyou"/>
        <w:jc w:val="left"/>
      </w:pPr>
    </w:p>
    <w:p w14:paraId="22FA154A" w14:textId="77777777" w:rsidR="0082254B" w:rsidRPr="002E0688" w:rsidRDefault="0082254B" w:rsidP="001A4A7E">
      <w:pPr>
        <w:pStyle w:val="Thankyou"/>
        <w:jc w:val="left"/>
        <w:rPr>
          <w:i w:val="0"/>
          <w:iCs/>
        </w:rPr>
      </w:pPr>
    </w:p>
    <w:p w14:paraId="401A5D20" w14:textId="77777777" w:rsidR="0082254B" w:rsidRDefault="0082254B" w:rsidP="001A4A7E">
      <w:pPr>
        <w:pStyle w:val="Thankyou"/>
        <w:jc w:val="left"/>
      </w:pPr>
    </w:p>
    <w:p w14:paraId="3CFA218F" w14:textId="77777777" w:rsidR="0082254B" w:rsidRDefault="0082254B" w:rsidP="001A4A7E">
      <w:pPr>
        <w:pStyle w:val="Thankyou"/>
        <w:jc w:val="left"/>
      </w:pPr>
    </w:p>
    <w:p w14:paraId="457D3BE5" w14:textId="77777777" w:rsidR="002E0688" w:rsidRPr="002E0688" w:rsidRDefault="002E0688" w:rsidP="001A4A7E">
      <w:pPr>
        <w:pStyle w:val="Thankyou"/>
        <w:jc w:val="left"/>
        <w:rPr>
          <w:b w:val="0"/>
          <w:bCs/>
          <w:i w:val="0"/>
          <w:iCs/>
          <w:sz w:val="22"/>
          <w:szCs w:val="22"/>
        </w:rPr>
      </w:pPr>
    </w:p>
    <w:p w14:paraId="59F2C432" w14:textId="77777777" w:rsidR="0082254B" w:rsidRDefault="0082254B" w:rsidP="001A4A7E">
      <w:pPr>
        <w:pStyle w:val="Thankyou"/>
        <w:jc w:val="left"/>
      </w:pPr>
    </w:p>
    <w:p w14:paraId="50779E69" w14:textId="77777777" w:rsidR="0082254B" w:rsidRDefault="0082254B" w:rsidP="001A4A7E">
      <w:pPr>
        <w:pStyle w:val="Thankyou"/>
        <w:jc w:val="left"/>
      </w:pPr>
    </w:p>
    <w:sectPr w:rsidR="0082254B" w:rsidSect="002E0688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080" w:bottom="1080" w:left="1080" w:header="720" w:footer="170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8D4F4" w14:textId="77777777" w:rsidR="00EA3A2D" w:rsidRDefault="00EA3A2D" w:rsidP="00DA124E">
      <w:r>
        <w:separator/>
      </w:r>
    </w:p>
  </w:endnote>
  <w:endnote w:type="continuationSeparator" w:id="0">
    <w:p w14:paraId="5D8F1954" w14:textId="77777777" w:rsidR="00EA3A2D" w:rsidRDefault="00EA3A2D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68"/>
      <w:gridCol w:w="4868"/>
    </w:tblGrid>
    <w:tr w:rsidR="002E0688" w14:paraId="0155039D" w14:textId="77777777" w:rsidTr="00415B02">
      <w:tc>
        <w:tcPr>
          <w:tcW w:w="4868" w:type="dxa"/>
        </w:tcPr>
        <w:p w14:paraId="4134A5A0" w14:textId="77777777" w:rsidR="002E0688" w:rsidRDefault="002E0688" w:rsidP="002E0688">
          <w:pPr>
            <w:pStyle w:val="Thankyou"/>
            <w:jc w:val="left"/>
            <w:rPr>
              <w:i w:val="0"/>
              <w:iCs/>
              <w:sz w:val="22"/>
              <w:szCs w:val="22"/>
            </w:rPr>
          </w:pPr>
          <w:r w:rsidRPr="002E0688">
            <w:rPr>
              <w:i w:val="0"/>
              <w:iCs/>
              <w:sz w:val="22"/>
              <w:szCs w:val="22"/>
            </w:rPr>
            <w:t>OFFICE OF THE UNIVERSITY REGISTRAR</w:t>
          </w:r>
        </w:p>
        <w:p w14:paraId="1BC2BC0D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University of the Philippines Baguio</w:t>
          </w:r>
        </w:p>
        <w:p w14:paraId="18B4F8CB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Governor Pack Road, Baguio City</w:t>
          </w:r>
        </w:p>
        <w:p w14:paraId="71B954D1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Benguet, Philippines 2600</w:t>
          </w:r>
        </w:p>
        <w:p w14:paraId="6DF7C44B" w14:textId="77777777" w:rsid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hyperlink r:id="rId1" w:history="1">
            <w:r w:rsidRPr="002E0688">
              <w:rPr>
                <w:rStyle w:val="Hyperlink"/>
                <w:b w:val="0"/>
                <w:bCs/>
                <w:i w:val="0"/>
                <w:iCs/>
                <w:color w:val="auto"/>
                <w:sz w:val="22"/>
                <w:szCs w:val="22"/>
                <w:u w:val="none"/>
              </w:rPr>
              <w:t>our.upbaguio@up.edu.ph</w:t>
            </w:r>
          </w:hyperlink>
        </w:p>
        <w:p w14:paraId="1E9A88E3" w14:textId="55326083" w:rsidR="002E0688" w:rsidRPr="002E0688" w:rsidRDefault="002E0688" w:rsidP="002E0688">
          <w:pPr>
            <w:pStyle w:val="Thankyou"/>
            <w:jc w:val="lef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b w:val="0"/>
              <w:bCs/>
              <w:i w:val="0"/>
              <w:iCs/>
              <w:sz w:val="22"/>
              <w:szCs w:val="22"/>
            </w:rPr>
            <w:t>(074) 444 8606</w:t>
          </w:r>
        </w:p>
      </w:tc>
      <w:tc>
        <w:tcPr>
          <w:tcW w:w="4868" w:type="dxa"/>
        </w:tcPr>
        <w:p w14:paraId="29822869" w14:textId="43484EE2" w:rsidR="002E0688" w:rsidRPr="002E0688" w:rsidRDefault="002E0688" w:rsidP="002E0688">
          <w:pPr>
            <w:pStyle w:val="Thankyou"/>
            <w:jc w:val="right"/>
            <w:rPr>
              <w:b w:val="0"/>
              <w:bCs/>
              <w:i w:val="0"/>
              <w:iCs/>
              <w:sz w:val="22"/>
              <w:szCs w:val="22"/>
            </w:rPr>
          </w:pPr>
          <w:r>
            <w:rPr>
              <w:i w:val="0"/>
              <w:iCs/>
              <w:sz w:val="22"/>
              <w:szCs w:val="22"/>
            </w:rPr>
            <w:t>TERMS AND CONDITIONS</w:t>
          </w:r>
        </w:p>
      </w:tc>
    </w:tr>
  </w:tbl>
  <w:p w14:paraId="529DF634" w14:textId="77777777" w:rsidR="0082254B" w:rsidRDefault="008225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E8A4D" w14:textId="77777777" w:rsidR="00EA3A2D" w:rsidRDefault="00EA3A2D" w:rsidP="00DA124E">
      <w:r>
        <w:separator/>
      </w:r>
    </w:p>
  </w:footnote>
  <w:footnote w:type="continuationSeparator" w:id="0">
    <w:p w14:paraId="5615726B" w14:textId="77777777" w:rsidR="00EA3A2D" w:rsidRDefault="00EA3A2D" w:rsidP="00DA1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7EFF2" w14:textId="5A10E403" w:rsidR="0082254B" w:rsidRDefault="00EA3A2D">
    <w:pPr>
      <w:pStyle w:val="Header"/>
    </w:pPr>
    <w:r>
      <w:rPr>
        <w:noProof/>
      </w:rPr>
      <w:pict w14:anchorId="550839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824" o:spid="_x0000_s1027" type="#_x0000_t75" alt="" style="position:absolute;margin-left:0;margin-top:0;width:3535pt;height:5000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voice_noBG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799F1" w14:textId="314BBA1D" w:rsidR="0082254B" w:rsidRDefault="00EA3A2D">
    <w:pPr>
      <w:pStyle w:val="Header"/>
    </w:pPr>
    <w:r>
      <w:rPr>
        <w:noProof/>
      </w:rPr>
      <w:pict w14:anchorId="412FAA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825" o:spid="_x0000_s1026" type="#_x0000_t75" alt="" style="position:absolute;margin-left:0;margin-top:0;width:3535pt;height:5000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voice_noBG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7AACB" w14:textId="769A0E8B" w:rsidR="0082254B" w:rsidRDefault="00EA3A2D">
    <w:pPr>
      <w:pStyle w:val="Header"/>
    </w:pPr>
    <w:r>
      <w:rPr>
        <w:noProof/>
      </w:rPr>
      <w:pict w14:anchorId="0F2CEE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56823" o:spid="_x0000_s1025" type="#_x0000_t75" alt="" style="position:absolute;margin-left:0;margin-top:0;width:3535pt;height:500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nvoice_noBG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46BB0"/>
    <w:rsid w:val="00084A50"/>
    <w:rsid w:val="00086F6A"/>
    <w:rsid w:val="000F1327"/>
    <w:rsid w:val="000F3D19"/>
    <w:rsid w:val="00141CC5"/>
    <w:rsid w:val="0015314A"/>
    <w:rsid w:val="00160890"/>
    <w:rsid w:val="00161833"/>
    <w:rsid w:val="001A4A7E"/>
    <w:rsid w:val="001D1A99"/>
    <w:rsid w:val="00253682"/>
    <w:rsid w:val="002C31B5"/>
    <w:rsid w:val="002E0688"/>
    <w:rsid w:val="002F145D"/>
    <w:rsid w:val="002F405A"/>
    <w:rsid w:val="002F4591"/>
    <w:rsid w:val="00335034"/>
    <w:rsid w:val="003525FA"/>
    <w:rsid w:val="00390027"/>
    <w:rsid w:val="003968B9"/>
    <w:rsid w:val="00415B02"/>
    <w:rsid w:val="00426A97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2254B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CD780B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552D3"/>
    <w:rsid w:val="00E61B2E"/>
    <w:rsid w:val="00E61CAA"/>
    <w:rsid w:val="00E70B6C"/>
    <w:rsid w:val="00E87249"/>
    <w:rsid w:val="00EA3A2D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nhideWhenUsed/>
    <w:rsid w:val="002E06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our.upbaguio@up.edu.ph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D9B5521707463BA62D7834EC2BF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B0B89-EDC7-4BCD-9D6F-6E8E05E1F733}"/>
      </w:docPartPr>
      <w:docPartBody>
        <w:p w:rsidR="00B0710B" w:rsidRDefault="006B2E42" w:rsidP="006B2E42">
          <w:pPr>
            <w:pStyle w:val="58D9B5521707463BA62D7834EC2BFD79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F6C67"/>
    <w:rsid w:val="006B2E42"/>
    <w:rsid w:val="007931FB"/>
    <w:rsid w:val="0087499A"/>
    <w:rsid w:val="009B3864"/>
    <w:rsid w:val="00B0710B"/>
    <w:rsid w:val="00B30C38"/>
    <w:rsid w:val="00D94F0E"/>
    <w:rsid w:val="00EE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67639F0E2F41D8A4E5AB98A96BA2E4">
    <w:name w:val="2267639F0E2F41D8A4E5AB98A96BA2E4"/>
    <w:rsid w:val="006B2E42"/>
    <w:rPr>
      <w:kern w:val="2"/>
      <w:lang/>
      <w14:ligatures w14:val="standardContextual"/>
    </w:rPr>
  </w:style>
  <w:style w:type="paragraph" w:customStyle="1" w:styleId="6CBAAD6962FD4B72840244B36914596F">
    <w:name w:val="6CBAAD6962FD4B72840244B36914596F"/>
    <w:rsid w:val="006B2E42"/>
    <w:rPr>
      <w:kern w:val="2"/>
      <w:lang/>
      <w14:ligatures w14:val="standardContextual"/>
    </w:rPr>
  </w:style>
  <w:style w:type="paragraph" w:customStyle="1" w:styleId="1F5A4FBEB14B49FA845FA094DA80D68A">
    <w:name w:val="1F5A4FBEB14B49FA845FA094DA80D68A"/>
    <w:rsid w:val="006B2E42"/>
    <w:rPr>
      <w:kern w:val="2"/>
      <w:lang/>
      <w14:ligatures w14:val="standardContextual"/>
    </w:rPr>
  </w:style>
  <w:style w:type="paragraph" w:customStyle="1" w:styleId="58D9B5521707463BA62D7834EC2BFD79">
    <w:name w:val="58D9B5521707463BA62D7834EC2BFD79"/>
    <w:rsid w:val="006B2E42"/>
    <w:rPr>
      <w:kern w:val="2"/>
      <w:lang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C:\Users\halas\AppData\Local\Packages\Microsoft.Office.Desktop_8wekyb3d8bbwe\LocalCache\Roaming\Microsoft\Templates\Service invoice (Simple Lines design).dotx</Template>
  <TotalTime>100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China Gem Patrice Santos</cp:lastModifiedBy>
  <cp:revision>16</cp:revision>
  <dcterms:created xsi:type="dcterms:W3CDTF">2022-10-08T09:21:00Z</dcterms:created>
  <dcterms:modified xsi:type="dcterms:W3CDTF">2023-05-23T04:16:00Z</dcterms:modified>
  <cp:category/>
  <cp:version/>
  <dc:description/>
  <dc:identifier/>
  <dc:language/>
  <dc:subject/>
</cp:coreProperties>
</file>