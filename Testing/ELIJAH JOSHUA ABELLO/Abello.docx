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ELIJAH JOSHUA ABELLO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2020-01234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2023-05-25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  <dc:description/>
  <dc:identifier/>
  <dc:language/>
  <dc:subject/>
</cp:coreProperties>
</file>