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JURISSS NEOS CONCEPCIONSS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2020-05839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2023-06-07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Official Transcript of Records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280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280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