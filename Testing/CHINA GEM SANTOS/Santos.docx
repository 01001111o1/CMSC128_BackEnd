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06C1C655">
            <wp:simplePos x="0" y="0"/>
            <wp:positionH relativeFrom="margin">
              <wp:posOffset>-697523</wp:posOffset>
            </wp:positionH>
            <wp:positionV relativeFrom="margin">
              <wp:posOffset>-902677</wp:posOffset>
            </wp:positionV>
            <wp:extent cx="7569200" cy="10705619"/>
            <wp:effectExtent l="0" t="0" r="0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50" cy="107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00F7BF7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CHINA GEM SANTOS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2020-01299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2023-05-24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401A5D20" w14:textId="77777777" w:rsidR="0082254B" w:rsidRDefault="0082254B" w:rsidP="001A4A7E">
      <w:pPr>
        <w:pStyle w:val="Thankyou"/>
        <w:jc w:val="left"/>
      </w:pPr>
    </w:p>
    <w:p w14:paraId="3CFA218F" w14:textId="77777777" w:rsidR="0082254B" w:rsidRDefault="0082254B" w:rsidP="001A4A7E">
      <w:pPr>
        <w:pStyle w:val="Thankyou"/>
        <w:jc w:val="left"/>
      </w:pPr>
    </w:p>
    <w:p w14:paraId="457D3BE5" w14:textId="77777777" w:rsidR="002E0688" w:rsidRPr="002E0688" w:rsidRDefault="002E0688" w:rsidP="001A4A7E">
      <w:pPr>
        <w:pStyle w:val="Thankyou"/>
        <w:jc w:val="left"/>
        <w:rPr>
          <w:b w:val="0"/>
          <w:bCs/>
          <w:i w:val="0"/>
          <w:iCs/>
          <w:sz w:val="22"/>
          <w:szCs w:val="22"/>
        </w:rPr>
      </w:pPr>
    </w:p>
    <w:p w14:paraId="59F2C432" w14:textId="77777777" w:rsidR="0082254B" w:rsidRDefault="0082254B" w:rsidP="001A4A7E">
      <w:pPr>
        <w:pStyle w:val="Thankyou"/>
        <w:jc w:val="left"/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D4F4" w14:textId="77777777" w:rsidR="00EA3A2D" w:rsidRDefault="00EA3A2D" w:rsidP="00DA124E">
      <w:r>
        <w:separator/>
      </w:r>
    </w:p>
  </w:endnote>
  <w:endnote w:type="continuationSeparator" w:id="0">
    <w:p w14:paraId="5D8F1954" w14:textId="77777777" w:rsidR="00EA3A2D" w:rsidRDefault="00EA3A2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8A4D" w14:textId="77777777" w:rsidR="00EA3A2D" w:rsidRDefault="00EA3A2D" w:rsidP="00DA124E">
      <w:r>
        <w:separator/>
      </w:r>
    </w:p>
  </w:footnote>
  <w:footnote w:type="continuationSeparator" w:id="0">
    <w:p w14:paraId="5615726B" w14:textId="77777777" w:rsidR="00EA3A2D" w:rsidRDefault="00EA3A2D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EA3A2D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EA3A2D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EA3A2D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254B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7931FB"/>
    <w:rsid w:val="0087499A"/>
    <w:rsid w:val="009B3864"/>
    <w:rsid w:val="00B0710B"/>
    <w:rsid w:val="00B30C38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7639F0E2F41D8A4E5AB98A96BA2E4">
    <w:name w:val="2267639F0E2F41D8A4E5AB98A96BA2E4"/>
    <w:rsid w:val="006B2E42"/>
    <w:rPr>
      <w:kern w:val="2"/>
      <w:lang/>
      <w14:ligatures w14:val="standardContextual"/>
    </w:rPr>
  </w:style>
  <w:style w:type="paragraph" w:customStyle="1" w:styleId="6CBAAD6962FD4B72840244B36914596F">
    <w:name w:val="6CBAAD6962FD4B72840244B36914596F"/>
    <w:rsid w:val="006B2E42"/>
    <w:rPr>
      <w:kern w:val="2"/>
      <w:lang/>
      <w14:ligatures w14:val="standardContextual"/>
    </w:rPr>
  </w:style>
  <w:style w:type="paragraph" w:customStyle="1" w:styleId="1F5A4FBEB14B49FA845FA094DA80D68A">
    <w:name w:val="1F5A4FBEB14B49FA845FA094DA80D68A"/>
    <w:rsid w:val="006B2E42"/>
    <w:rPr>
      <w:kern w:val="2"/>
      <w:lang/>
      <w14:ligatures w14:val="standardContextual"/>
    </w:rPr>
  </w:style>
  <w:style w:type="paragraph" w:customStyle="1" w:styleId="58D9B5521707463BA62D7834EC2BFD79">
    <w:name w:val="58D9B5521707463BA62D7834EC2BFD79"/>
    <w:rsid w:val="006B2E42"/>
    <w:rPr>
      <w:kern w:val="2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100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China Gem Patrice Santos</cp:lastModifiedBy>
  <cp:revision>16</cp:revision>
  <dcterms:created xsi:type="dcterms:W3CDTF">2022-10-08T09:21:00Z</dcterms:created>
  <dcterms:modified xsi:type="dcterms:W3CDTF">2023-05-23T04:16:00Z</dcterms:modified>
  <cp:category/>
  <cp:version/>
  <dc:description/>
  <dc:identifier/>
  <dc:language/>
  <dc:subject/>
</cp:coreProperties>
</file>